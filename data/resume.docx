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7AB35" w14:textId="3782EBD9" w:rsidR="00394A6D" w:rsidRDefault="00A210B7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9D9830" wp14:editId="4AEC62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33475" cy="11334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alias w:val="Enter your name:"/>
          <w:tag w:val=""/>
          <w:id w:val="-328297061"/>
          <w:placeholder>
            <w:docPart w:val="2368E99CA59445699FB30254971EF81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F4335">
            <w:t xml:space="preserve">Michael </w:t>
          </w:r>
          <w:proofErr w:type="spellStart"/>
          <w:r w:rsidR="002F4335">
            <w:t>Librando</w:t>
          </w:r>
          <w:proofErr w:type="spellEnd"/>
        </w:sdtContent>
      </w:sdt>
    </w:p>
    <w:p w14:paraId="75BB7BE8" w14:textId="1C6AC5E8" w:rsidR="00394A6D" w:rsidRDefault="00344A5E" w:rsidP="002812D2">
      <w:r>
        <w:t xml:space="preserve">Blk. 31 Lot 12 RPHS, </w:t>
      </w:r>
      <w:proofErr w:type="spellStart"/>
      <w:r>
        <w:t>Alijis</w:t>
      </w:r>
      <w:proofErr w:type="spellEnd"/>
      <w:r>
        <w:t xml:space="preserve"> Bacolod City</w:t>
      </w:r>
      <w:r w:rsidR="004F1174">
        <w:t>| </w:t>
      </w:r>
      <w:r>
        <w:t>09</w:t>
      </w:r>
      <w:r w:rsidR="00A72393">
        <w:t>1</w:t>
      </w:r>
      <w:r w:rsidR="009521AC">
        <w:t>5</w:t>
      </w:r>
      <w:r w:rsidR="00A72393">
        <w:t>5619203</w:t>
      </w:r>
      <w:r w:rsidR="007D00B3">
        <w:t> | </w:t>
      </w:r>
      <w:r w:rsidR="002F4335">
        <w:t>michael</w:t>
      </w:r>
      <w:r w:rsidR="00A72393">
        <w:t>puen@gmail</w:t>
      </w:r>
      <w:r w:rsidR="00504449">
        <w:t>.com</w:t>
      </w:r>
    </w:p>
    <w:sdt>
      <w:sdtPr>
        <w:alias w:val="Education:"/>
        <w:tag w:val="Education:"/>
        <w:id w:val="1513793667"/>
        <w:placeholder>
          <w:docPart w:val="84249FC68D354B328D43E48E61D92CF3"/>
        </w:placeholder>
        <w:temporary/>
        <w:showingPlcHdr/>
        <w15:appearance w15:val="hidden"/>
      </w:sdtPr>
      <w:sdtEndPr/>
      <w:sdtContent>
        <w:p w14:paraId="30E1F5D0" w14:textId="77777777" w:rsidR="00394A6D" w:rsidRDefault="007D00B3" w:rsidP="002812D2">
          <w:pPr>
            <w:pStyle w:val="Heading1"/>
            <w:spacing w:line="276" w:lineRule="auto"/>
          </w:pPr>
          <w:r>
            <w:t>Education</w:t>
          </w:r>
        </w:p>
      </w:sdtContent>
    </w:sdt>
    <w:p w14:paraId="679FFFE1" w14:textId="3125657C" w:rsidR="00394A6D" w:rsidRDefault="00504449" w:rsidP="002812D2">
      <w:pPr>
        <w:pStyle w:val="Heading2"/>
        <w:spacing w:line="276" w:lineRule="auto"/>
      </w:pPr>
      <w:r>
        <w:t xml:space="preserve">Bachelor of science in </w:t>
      </w:r>
      <w:r w:rsidR="002F4335">
        <w:t>COMPUTER ENGINEERING</w:t>
      </w:r>
      <w:r w:rsidR="007D00B3">
        <w:t> | </w:t>
      </w:r>
      <w:r>
        <w:t>201</w:t>
      </w:r>
      <w:r w:rsidR="002F4335">
        <w:t>3</w:t>
      </w:r>
      <w:r>
        <w:t>-201</w:t>
      </w:r>
      <w:r w:rsidR="002F4335">
        <w:t>9</w:t>
      </w:r>
      <w:r w:rsidR="007D00B3">
        <w:t> | </w:t>
      </w:r>
      <w:r>
        <w:t xml:space="preserve">university of </w:t>
      </w:r>
      <w:r w:rsidR="002F4335">
        <w:t>negros occidental</w:t>
      </w:r>
      <w:r w:rsidR="00890BCF">
        <w:t>, Bacolod city, philippines</w:t>
      </w:r>
    </w:p>
    <w:sdt>
      <w:sdtPr>
        <w:alias w:val="Skills &amp; Abilities:"/>
        <w:tag w:val="Skills &amp; Abilities:"/>
        <w:id w:val="495469907"/>
        <w:placeholder>
          <w:docPart w:val="42CA8C834EC74EF6907DCF435EC56B62"/>
        </w:placeholder>
        <w:temporary/>
        <w:showingPlcHdr/>
        <w15:appearance w15:val="hidden"/>
      </w:sdtPr>
      <w:sdtEndPr/>
      <w:sdtContent>
        <w:p w14:paraId="02F421A4" w14:textId="77777777" w:rsidR="00394A6D" w:rsidRDefault="007D00B3" w:rsidP="002812D2">
          <w:pPr>
            <w:pStyle w:val="Heading1"/>
            <w:spacing w:line="276" w:lineRule="auto"/>
          </w:pPr>
          <w:r>
            <w:t>Skills &amp; Abilities</w:t>
          </w:r>
        </w:p>
      </w:sdtContent>
    </w:sdt>
    <w:p w14:paraId="6ABB4DA4" w14:textId="672EAB52" w:rsidR="00394A6D" w:rsidRDefault="00344A5E" w:rsidP="002812D2">
      <w:pPr>
        <w:pStyle w:val="Heading2"/>
        <w:spacing w:line="276" w:lineRule="auto"/>
      </w:pPr>
      <w:r>
        <w:t>Research</w:t>
      </w:r>
    </w:p>
    <w:p w14:paraId="369BFD14" w14:textId="1732FE1E" w:rsidR="00527B12" w:rsidRDefault="00344A5E" w:rsidP="000751A1">
      <w:pPr>
        <w:pStyle w:val="ListBullet"/>
        <w:spacing w:line="276" w:lineRule="auto"/>
      </w:pPr>
      <w:r>
        <w:t xml:space="preserve">Able to </w:t>
      </w:r>
      <w:r w:rsidR="004857D1">
        <w:t xml:space="preserve">locate, </w:t>
      </w:r>
      <w:r>
        <w:t>analyze, interpret, and evaluate relevant information effectively</w:t>
      </w:r>
    </w:p>
    <w:p w14:paraId="74CAC18B" w14:textId="75B07304" w:rsidR="00344A5E" w:rsidRDefault="00344A5E" w:rsidP="000751A1">
      <w:pPr>
        <w:pStyle w:val="ListBullet"/>
        <w:spacing w:line="276" w:lineRule="auto"/>
      </w:pPr>
      <w:r>
        <w:t>Able to write clear and concise reports on the subject matter</w:t>
      </w:r>
    </w:p>
    <w:sdt>
      <w:sdtPr>
        <w:alias w:val="Communication:"/>
        <w:tag w:val="Communication:"/>
        <w:id w:val="1408421060"/>
        <w:placeholder>
          <w:docPart w:val="207C01B2979440808155B2A4AC65D892"/>
        </w:placeholder>
        <w:temporary/>
        <w:showingPlcHdr/>
        <w15:appearance w15:val="hidden"/>
      </w:sdtPr>
      <w:sdtEndPr/>
      <w:sdtContent>
        <w:p w14:paraId="03352BCC" w14:textId="77777777" w:rsidR="00394A6D" w:rsidRDefault="007D00B3" w:rsidP="002812D2">
          <w:pPr>
            <w:pStyle w:val="Heading2"/>
            <w:spacing w:line="276" w:lineRule="auto"/>
          </w:pPr>
          <w:r>
            <w:t>Communication</w:t>
          </w:r>
        </w:p>
      </w:sdtContent>
    </w:sdt>
    <w:p w14:paraId="64465CD0" w14:textId="2FB9B397" w:rsidR="00645E20" w:rsidRDefault="007B63D8" w:rsidP="00645E20">
      <w:pPr>
        <w:pStyle w:val="ListBullet"/>
        <w:spacing w:line="276" w:lineRule="auto"/>
      </w:pPr>
      <w:r>
        <w:t>Strong oral and written skills</w:t>
      </w:r>
      <w:r w:rsidR="00344A5E">
        <w:t xml:space="preserve"> in English </w:t>
      </w:r>
    </w:p>
    <w:p w14:paraId="2F537D39" w14:textId="41613C0E" w:rsidR="00344A5E" w:rsidRDefault="00344A5E" w:rsidP="00645E20">
      <w:pPr>
        <w:pStyle w:val="ListBullet"/>
        <w:spacing w:line="276" w:lineRule="auto"/>
      </w:pPr>
      <w:r>
        <w:t>High degree of flexibility in writing appropriate content for various audiences</w:t>
      </w:r>
    </w:p>
    <w:p w14:paraId="7133A390" w14:textId="5D9C4447" w:rsidR="00645E20" w:rsidRDefault="002812D2" w:rsidP="00645E20">
      <w:pPr>
        <w:pStyle w:val="ListBullet"/>
        <w:spacing w:line="276" w:lineRule="auto"/>
      </w:pPr>
      <w:r>
        <w:t xml:space="preserve">Able to communicate effectively </w:t>
      </w:r>
      <w:r w:rsidR="007B63D8">
        <w:t>with people of different ages, backgrounds, and cultures</w:t>
      </w:r>
    </w:p>
    <w:p w14:paraId="3FF067AB" w14:textId="509EC801" w:rsidR="00394A6D" w:rsidRDefault="00344A5E" w:rsidP="002812D2">
      <w:pPr>
        <w:pStyle w:val="Heading2"/>
        <w:spacing w:line="276" w:lineRule="auto"/>
      </w:pPr>
      <w:r>
        <w:t>Computer hardware/software</w:t>
      </w:r>
      <w:r w:rsidR="00380798">
        <w:t xml:space="preserve"> LITERACY</w:t>
      </w:r>
    </w:p>
    <w:p w14:paraId="28D8C7B9" w14:textId="32F38760" w:rsidR="007B63D8" w:rsidRDefault="002034FA" w:rsidP="002812D2">
      <w:pPr>
        <w:pStyle w:val="ListBullet"/>
        <w:spacing w:line="276" w:lineRule="auto"/>
      </w:pPr>
      <w:r>
        <w:t>Familiar with programming languages</w:t>
      </w:r>
      <w:r w:rsidR="0032244F">
        <w:t xml:space="preserve"> and tools</w:t>
      </w:r>
      <w:r>
        <w:t xml:space="preserve"> such as</w:t>
      </w:r>
      <w:r w:rsidR="0032244F">
        <w:t xml:space="preserve"> Jira,</w:t>
      </w:r>
      <w:r>
        <w:t xml:space="preserve"> </w:t>
      </w:r>
      <w:r w:rsidR="002B35DE">
        <w:t xml:space="preserve">8086 </w:t>
      </w:r>
      <w:r w:rsidR="00D676AE">
        <w:t>a</w:t>
      </w:r>
      <w:r w:rsidR="002B35DE">
        <w:t>ssembly language,</w:t>
      </w:r>
      <w:r>
        <w:t xml:space="preserve"> C++, Java</w:t>
      </w:r>
    </w:p>
    <w:p w14:paraId="439D3967" w14:textId="31991598" w:rsidR="003B3149" w:rsidRDefault="003B3149" w:rsidP="002812D2">
      <w:pPr>
        <w:pStyle w:val="ListBullet"/>
        <w:spacing w:line="276" w:lineRule="auto"/>
      </w:pPr>
      <w:r>
        <w:t xml:space="preserve">Skilled in web development languages and tools such as </w:t>
      </w:r>
      <w:proofErr w:type="gramStart"/>
      <w:r>
        <w:t xml:space="preserve">JavaScript,  </w:t>
      </w:r>
      <w:proofErr w:type="spellStart"/>
      <w:r>
        <w:t>Wordpress</w:t>
      </w:r>
      <w:proofErr w:type="spellEnd"/>
      <w:proofErr w:type="gramEnd"/>
      <w:r>
        <w:t>, HTML5, Bootstrap, and CSS3</w:t>
      </w:r>
    </w:p>
    <w:p w14:paraId="31FD04DC" w14:textId="1336E6B7" w:rsidR="00E20944" w:rsidRDefault="00E20944" w:rsidP="002812D2">
      <w:pPr>
        <w:pStyle w:val="ListBullet"/>
        <w:spacing w:line="276" w:lineRule="auto"/>
      </w:pPr>
      <w:r>
        <w:t>Skilled in troubleshooting software and hardware related issues on computers</w:t>
      </w:r>
    </w:p>
    <w:p w14:paraId="5D2C4712" w14:textId="5776DB31" w:rsidR="002034FA" w:rsidRDefault="0082055C" w:rsidP="002812D2">
      <w:pPr>
        <w:pStyle w:val="ListBullet"/>
        <w:spacing w:line="276" w:lineRule="auto"/>
      </w:pPr>
      <w:r>
        <w:t>Well acquainted</w:t>
      </w:r>
      <w:r w:rsidR="002B35DE">
        <w:t xml:space="preserve"> with interconnection of electronic hardware components</w:t>
      </w:r>
    </w:p>
    <w:p w14:paraId="1A06F13D" w14:textId="689226D6" w:rsidR="00380798" w:rsidRDefault="00380798" w:rsidP="002812D2">
      <w:pPr>
        <w:pStyle w:val="ListBullet"/>
        <w:spacing w:line="276" w:lineRule="auto"/>
      </w:pPr>
      <w:r>
        <w:t>Adept at graphic design and layout techniques using Adobe software such as Photoshop and Lightroom</w:t>
      </w:r>
    </w:p>
    <w:p w14:paraId="6B3DF1D7" w14:textId="7891E8BC" w:rsidR="00380798" w:rsidRDefault="0082055C" w:rsidP="00B83F5C">
      <w:pPr>
        <w:pStyle w:val="ListBullet"/>
        <w:spacing w:line="276" w:lineRule="auto"/>
      </w:pPr>
      <w:r>
        <w:t xml:space="preserve">Skilled in </w:t>
      </w:r>
      <w:r w:rsidR="00380798">
        <w:t>video editing using Sony Vegas Pro software</w:t>
      </w:r>
    </w:p>
    <w:sdt>
      <w:sdtPr>
        <w:alias w:val="Experience:"/>
        <w:tag w:val="Experience:"/>
        <w:id w:val="1494989950"/>
        <w:placeholder>
          <w:docPart w:val="BEE281572BF647CCB28F2B36C39FB568"/>
        </w:placeholder>
        <w:temporary/>
        <w:showingPlcHdr/>
        <w15:appearance w15:val="hidden"/>
      </w:sdtPr>
      <w:sdtEndPr/>
      <w:sdtContent>
        <w:p w14:paraId="7E7AFEA5" w14:textId="6E71253C" w:rsidR="0032244F" w:rsidRDefault="007D00B3" w:rsidP="002812D2">
          <w:pPr>
            <w:pStyle w:val="Heading1"/>
            <w:spacing w:line="276" w:lineRule="auto"/>
          </w:pPr>
          <w:r>
            <w:t>Experience</w:t>
          </w:r>
        </w:p>
      </w:sdtContent>
    </w:sdt>
    <w:p w14:paraId="698E6385" w14:textId="269D6FF1" w:rsidR="006C04F5" w:rsidRDefault="006C04F5" w:rsidP="006C04F5">
      <w:pPr>
        <w:pStyle w:val="Heading2"/>
        <w:spacing w:line="276" w:lineRule="auto"/>
      </w:pPr>
      <w:r>
        <w:t>Recruiter - I</w:t>
      </w:r>
      <w:r>
        <w:t xml:space="preserve"> | </w:t>
      </w:r>
      <w:r>
        <w:t>Concentrix</w:t>
      </w:r>
      <w:r>
        <w:t xml:space="preserve"> | SEPT 20</w:t>
      </w:r>
      <w:r>
        <w:t>20 – Dec 2020</w:t>
      </w:r>
    </w:p>
    <w:p w14:paraId="046CD357" w14:textId="29C0833E" w:rsidR="006C04F5" w:rsidRDefault="006C04F5" w:rsidP="006C04F5">
      <w:pPr>
        <w:pStyle w:val="ListBullet"/>
      </w:pPr>
      <w:r>
        <w:t>Assessed applicants’ communication skills, work ethics, personality, and job – related competencies</w:t>
      </w:r>
    </w:p>
    <w:p w14:paraId="71BA3C6D" w14:textId="7C4823C7" w:rsidR="0032244F" w:rsidRDefault="0032244F" w:rsidP="0032244F">
      <w:pPr>
        <w:pStyle w:val="Heading2"/>
        <w:spacing w:line="276" w:lineRule="auto"/>
      </w:pPr>
      <w:r>
        <w:t>SOFTWARE QUALITY ASSURANCE ANALYST |</w:t>
      </w:r>
      <w:r w:rsidR="008374AC">
        <w:t xml:space="preserve"> FGC+ |</w:t>
      </w:r>
      <w:r>
        <w:t xml:space="preserve"> SEPT 2019</w:t>
      </w:r>
      <w:r w:rsidR="006C04F5">
        <w:t xml:space="preserve"> – Sept 2020</w:t>
      </w:r>
    </w:p>
    <w:p w14:paraId="10AD1B36" w14:textId="77777777" w:rsidR="0032244F" w:rsidRDefault="0032244F" w:rsidP="0032244F">
      <w:pPr>
        <w:pStyle w:val="ListBullet"/>
      </w:pPr>
      <w:r>
        <w:t xml:space="preserve">Performed software regression tests on client’s website and webapps </w:t>
      </w:r>
    </w:p>
    <w:p w14:paraId="5BF99299" w14:textId="77777777" w:rsidR="0032244F" w:rsidRDefault="0032244F" w:rsidP="0032244F">
      <w:pPr>
        <w:pStyle w:val="ListBullet"/>
      </w:pPr>
      <w:r>
        <w:t xml:space="preserve">Wrote documentation, tracked bugs, and bug fixes </w:t>
      </w:r>
    </w:p>
    <w:p w14:paraId="1079E954" w14:textId="77777777" w:rsidR="0032244F" w:rsidRDefault="0032244F" w:rsidP="0032244F">
      <w:pPr>
        <w:pStyle w:val="ListBullet"/>
      </w:pPr>
      <w:r>
        <w:t>Coordinated with offshore software developers</w:t>
      </w:r>
    </w:p>
    <w:p w14:paraId="7D09882E" w14:textId="21DFC4FA" w:rsidR="0032244F" w:rsidRDefault="0032244F" w:rsidP="0032244F">
      <w:pPr>
        <w:pStyle w:val="ListBullet"/>
      </w:pPr>
      <w:r>
        <w:t>Responded to client service requests and changes</w:t>
      </w:r>
    </w:p>
    <w:p w14:paraId="1E1CF774" w14:textId="345D5E27" w:rsidR="0032244F" w:rsidRPr="00B83F5C" w:rsidRDefault="0032244F" w:rsidP="0032244F">
      <w:pPr>
        <w:pStyle w:val="Heading2"/>
        <w:spacing w:line="276" w:lineRule="auto"/>
      </w:pPr>
      <w:r>
        <w:lastRenderedPageBreak/>
        <w:t>FREELANCE COPY WRITER</w:t>
      </w:r>
      <w:r w:rsidR="00AF5600">
        <w:t xml:space="preserve"> &amp; Wordpress Developer</w:t>
      </w:r>
      <w:r>
        <w:t xml:space="preserve"> | 2019</w:t>
      </w:r>
    </w:p>
    <w:p w14:paraId="25069F66" w14:textId="529C4C90" w:rsidR="00AF5600" w:rsidRDefault="00AF5600" w:rsidP="008374AC">
      <w:pPr>
        <w:pStyle w:val="ListBullet"/>
      </w:pPr>
      <w:r>
        <w:t xml:space="preserve">Designed and Developed web pages for international clients using </w:t>
      </w:r>
      <w:proofErr w:type="spellStart"/>
      <w:r>
        <w:t>Wordpress</w:t>
      </w:r>
      <w:proofErr w:type="spellEnd"/>
    </w:p>
    <w:p w14:paraId="5131FF36" w14:textId="3DCAA9E5" w:rsidR="003B3149" w:rsidRDefault="003B3149" w:rsidP="008374AC">
      <w:pPr>
        <w:pStyle w:val="ListBullet"/>
      </w:pPr>
      <w:r>
        <w:t>Developed E-Commerce websites and implemented basic SEO techniques</w:t>
      </w:r>
    </w:p>
    <w:p w14:paraId="5DDD9BA1" w14:textId="3BAA31C1" w:rsidR="00585696" w:rsidRDefault="00585696" w:rsidP="008374AC">
      <w:pPr>
        <w:pStyle w:val="ListBullet"/>
      </w:pPr>
      <w:r>
        <w:t xml:space="preserve">Maintained client’s website by keeping </w:t>
      </w:r>
      <w:proofErr w:type="spellStart"/>
      <w:r>
        <w:t>Wordpress</w:t>
      </w:r>
      <w:proofErr w:type="spellEnd"/>
      <w:r>
        <w:t xml:space="preserve"> plugins and features updated and functional </w:t>
      </w:r>
    </w:p>
    <w:p w14:paraId="24F99D7D" w14:textId="398E595A" w:rsidR="008374AC" w:rsidRDefault="008374AC" w:rsidP="008374AC">
      <w:pPr>
        <w:pStyle w:val="ListBullet"/>
      </w:pPr>
      <w:r>
        <w:t xml:space="preserve">Wrote various content for social media engagements </w:t>
      </w:r>
    </w:p>
    <w:p w14:paraId="49357F93" w14:textId="77777777" w:rsidR="008374AC" w:rsidRDefault="008374AC" w:rsidP="008374AC">
      <w:pPr>
        <w:pStyle w:val="Heading2"/>
      </w:pPr>
      <w:r>
        <w:t xml:space="preserve">STUDENT Intern | Gintuga Technologies, LLC | 2018 </w:t>
      </w:r>
    </w:p>
    <w:p w14:paraId="246C12A1" w14:textId="77777777" w:rsidR="008374AC" w:rsidRDefault="008374AC" w:rsidP="008374AC">
      <w:pPr>
        <w:pStyle w:val="ListBullet"/>
      </w:pPr>
      <w:r>
        <w:t>Trained in website development, design, and layout</w:t>
      </w:r>
    </w:p>
    <w:p w14:paraId="72A8E304" w14:textId="77777777" w:rsidR="008374AC" w:rsidRDefault="008374AC" w:rsidP="008374AC">
      <w:pPr>
        <w:pStyle w:val="Heading2"/>
        <w:spacing w:line="276" w:lineRule="auto"/>
      </w:pPr>
      <w:r>
        <w:t>FEATURE EDITOR | TOLENTINE STAR | 2018</w:t>
      </w:r>
    </w:p>
    <w:p w14:paraId="3AC8189A" w14:textId="062454E5" w:rsidR="008374AC" w:rsidRDefault="008374AC" w:rsidP="008374AC">
      <w:pPr>
        <w:pStyle w:val="ListBullet"/>
      </w:pPr>
      <w:r>
        <w:t>Supervised staff writers in their daily duties such as covering newsworthy events</w:t>
      </w:r>
    </w:p>
    <w:p w14:paraId="46FAF2AE" w14:textId="77777777" w:rsidR="008374AC" w:rsidRDefault="008374AC" w:rsidP="008374AC">
      <w:pPr>
        <w:pStyle w:val="Heading2"/>
        <w:spacing w:line="276" w:lineRule="auto"/>
      </w:pPr>
      <w:r>
        <w:t>staff writer | TOLENTINE STAR | 2016</w:t>
      </w:r>
    </w:p>
    <w:p w14:paraId="243CDA20" w14:textId="77777777" w:rsidR="008374AC" w:rsidRDefault="008374AC" w:rsidP="008374AC">
      <w:pPr>
        <w:pStyle w:val="ListBullet"/>
      </w:pPr>
      <w:r>
        <w:t>Wrote news, feature, and literary articles and gathered information through factual research and interviews</w:t>
      </w:r>
    </w:p>
    <w:p w14:paraId="764F6F2A" w14:textId="77777777" w:rsidR="008374AC" w:rsidRDefault="008374AC" w:rsidP="008374AC">
      <w:pPr>
        <w:pStyle w:val="Heading2"/>
        <w:spacing w:line="276" w:lineRule="auto"/>
      </w:pPr>
      <w:r>
        <w:t>english as a second language teacher | bibo global oppurtunity | 2016</w:t>
      </w:r>
    </w:p>
    <w:p w14:paraId="5793C112" w14:textId="77777777" w:rsidR="008374AC" w:rsidRDefault="008374AC" w:rsidP="008374AC">
      <w:pPr>
        <w:pStyle w:val="ListBullet"/>
      </w:pPr>
      <w:r>
        <w:t>Taught the English language to people from different cultures and backgrounds</w:t>
      </w:r>
    </w:p>
    <w:p w14:paraId="5A62B4EA" w14:textId="77777777" w:rsidR="008374AC" w:rsidRDefault="008374AC" w:rsidP="008374AC">
      <w:pPr>
        <w:pStyle w:val="Heading2"/>
        <w:spacing w:line="276" w:lineRule="auto"/>
      </w:pPr>
      <w:r>
        <w:t>VOLUNTEER high school computer teacher and technician | shiloh christian school, bacolod city | June 2016 – 2017</w:t>
      </w:r>
    </w:p>
    <w:p w14:paraId="17C36BFF" w14:textId="6F49D7AC" w:rsidR="008374AC" w:rsidRDefault="008374AC" w:rsidP="008374AC">
      <w:pPr>
        <w:pStyle w:val="ListBullet"/>
      </w:pPr>
      <w:r>
        <w:t>Taught computer hardware/software servicing and troubleshooting to high school students from grades 7 to 10</w:t>
      </w:r>
    </w:p>
    <w:p w14:paraId="3AD98CCA" w14:textId="3845F80D" w:rsidR="008374AC" w:rsidRDefault="008374AC" w:rsidP="008374AC">
      <w:pPr>
        <w:pStyle w:val="ListBullet"/>
      </w:pPr>
      <w:r>
        <w:t>Performed computer software or hardware repair, troubleshooting, and maintenance to computer units within campus</w:t>
      </w:r>
    </w:p>
    <w:p w14:paraId="6654F837" w14:textId="20F2E74C" w:rsidR="00394A6D" w:rsidRDefault="002B35DE" w:rsidP="002812D2">
      <w:pPr>
        <w:pStyle w:val="Heading2"/>
        <w:spacing w:line="276" w:lineRule="auto"/>
      </w:pPr>
      <w:r w:rsidRPr="002B35DE">
        <w:t>Freelance Computer Technician</w:t>
      </w:r>
      <w:r>
        <w:t xml:space="preserve"> </w:t>
      </w:r>
      <w:r w:rsidR="007D00B3">
        <w:t>|</w:t>
      </w:r>
      <w:r w:rsidR="008645B9">
        <w:t xml:space="preserve"> 2013</w:t>
      </w:r>
    </w:p>
    <w:p w14:paraId="06CDB484" w14:textId="4043FBD7" w:rsidR="00030AB7" w:rsidRDefault="00030AB7" w:rsidP="00030AB7">
      <w:pPr>
        <w:pStyle w:val="ListBullet"/>
      </w:pPr>
      <w:r>
        <w:t>Performed hardware and software troubleshooting to client’s desktop/laptop computers</w:t>
      </w:r>
    </w:p>
    <w:p w14:paraId="0B21454B" w14:textId="7A69118D" w:rsidR="00030AB7" w:rsidRDefault="00030AB7" w:rsidP="00030AB7">
      <w:pPr>
        <w:pStyle w:val="ListBullet"/>
      </w:pPr>
      <w:r>
        <w:t>Formatted and installed new Windows Operating System to units that require a reformat</w:t>
      </w:r>
    </w:p>
    <w:p w14:paraId="3DDE9FBF" w14:textId="459A6BED" w:rsidR="0032244F" w:rsidRPr="0032244F" w:rsidRDefault="00030AB7" w:rsidP="008374AC">
      <w:pPr>
        <w:pStyle w:val="ListBullet"/>
      </w:pPr>
      <w:r>
        <w:t>Disassembled and assembled desktop and laptop units for thorough cleaning</w:t>
      </w:r>
    </w:p>
    <w:p w14:paraId="41764895" w14:textId="4E1D4B47" w:rsidR="002812D2" w:rsidRDefault="002812D2" w:rsidP="00527B12">
      <w:pPr>
        <w:pStyle w:val="Heading2"/>
      </w:pPr>
    </w:p>
    <w:p w14:paraId="1E1DD520" w14:textId="6786C26F" w:rsidR="00527B12" w:rsidRDefault="00527B12" w:rsidP="00527B12">
      <w:pPr>
        <w:pStyle w:val="Heading2"/>
      </w:pPr>
    </w:p>
    <w:p w14:paraId="25871AD0" w14:textId="702E7A7A" w:rsidR="00527B12" w:rsidRDefault="00527B12" w:rsidP="00527B12">
      <w:pPr>
        <w:pStyle w:val="ListBullet"/>
        <w:numPr>
          <w:ilvl w:val="0"/>
          <w:numId w:val="0"/>
        </w:numPr>
        <w:ind w:left="360" w:hanging="360"/>
      </w:pPr>
    </w:p>
    <w:sectPr w:rsidR="00527B12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121FB" w14:textId="77777777" w:rsidR="00CC3972" w:rsidRDefault="00CC3972">
      <w:pPr>
        <w:spacing w:after="0"/>
      </w:pPr>
      <w:r>
        <w:separator/>
      </w:r>
    </w:p>
  </w:endnote>
  <w:endnote w:type="continuationSeparator" w:id="0">
    <w:p w14:paraId="0BB0B8BC" w14:textId="77777777" w:rsidR="00CC3972" w:rsidRDefault="00CC39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0FF2F8" w14:textId="77777777" w:rsidR="008645B9" w:rsidRDefault="008645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E86A7" w14:textId="77777777" w:rsidR="00CC3972" w:rsidRDefault="00CC3972">
      <w:pPr>
        <w:spacing w:after="0"/>
      </w:pPr>
      <w:r>
        <w:separator/>
      </w:r>
    </w:p>
  </w:footnote>
  <w:footnote w:type="continuationSeparator" w:id="0">
    <w:p w14:paraId="7B9BED2F" w14:textId="77777777" w:rsidR="00CC3972" w:rsidRDefault="00CC39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040729"/>
    <w:multiLevelType w:val="hybridMultilevel"/>
    <w:tmpl w:val="BB84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8D01084"/>
    <w:multiLevelType w:val="hybridMultilevel"/>
    <w:tmpl w:val="237A4C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12895"/>
    <w:multiLevelType w:val="hybridMultilevel"/>
    <w:tmpl w:val="4280BB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3FE746B5"/>
    <w:multiLevelType w:val="hybridMultilevel"/>
    <w:tmpl w:val="7EA29B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D4F0D"/>
    <w:multiLevelType w:val="hybridMultilevel"/>
    <w:tmpl w:val="014030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D41747"/>
    <w:multiLevelType w:val="hybridMultilevel"/>
    <w:tmpl w:val="772673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70703"/>
    <w:multiLevelType w:val="hybridMultilevel"/>
    <w:tmpl w:val="5BAC6B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07E93"/>
    <w:multiLevelType w:val="hybridMultilevel"/>
    <w:tmpl w:val="27AE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BE5891"/>
    <w:multiLevelType w:val="hybridMultilevel"/>
    <w:tmpl w:val="E6E0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6"/>
  </w:num>
  <w:num w:numId="20">
    <w:abstractNumId w:val="17"/>
  </w:num>
  <w:num w:numId="21">
    <w:abstractNumId w:val="18"/>
  </w:num>
  <w:num w:numId="22">
    <w:abstractNumId w:val="11"/>
  </w:num>
  <w:num w:numId="23">
    <w:abstractNumId w:val="15"/>
  </w:num>
  <w:num w:numId="24">
    <w:abstractNumId w:val="12"/>
  </w:num>
  <w:num w:numId="25">
    <w:abstractNumId w:val="14"/>
  </w:num>
  <w:num w:numId="26">
    <w:abstractNumId w:val="20"/>
  </w:num>
  <w:num w:numId="27">
    <w:abstractNumId w:val="1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D74"/>
    <w:rsid w:val="00004AD3"/>
    <w:rsid w:val="0001302F"/>
    <w:rsid w:val="00030AB7"/>
    <w:rsid w:val="000425F4"/>
    <w:rsid w:val="00070A2A"/>
    <w:rsid w:val="000751A1"/>
    <w:rsid w:val="000B4D74"/>
    <w:rsid w:val="000E4A6A"/>
    <w:rsid w:val="002034FA"/>
    <w:rsid w:val="002277D6"/>
    <w:rsid w:val="0023109A"/>
    <w:rsid w:val="002812D2"/>
    <w:rsid w:val="002B35DE"/>
    <w:rsid w:val="002F4335"/>
    <w:rsid w:val="0032244F"/>
    <w:rsid w:val="00326996"/>
    <w:rsid w:val="00344A5E"/>
    <w:rsid w:val="00374627"/>
    <w:rsid w:val="00380798"/>
    <w:rsid w:val="00394A6D"/>
    <w:rsid w:val="003B18EF"/>
    <w:rsid w:val="003B3149"/>
    <w:rsid w:val="003F19B9"/>
    <w:rsid w:val="004476A1"/>
    <w:rsid w:val="004857D1"/>
    <w:rsid w:val="004F1174"/>
    <w:rsid w:val="00504449"/>
    <w:rsid w:val="005114E7"/>
    <w:rsid w:val="00527B12"/>
    <w:rsid w:val="0058369D"/>
    <w:rsid w:val="00585696"/>
    <w:rsid w:val="005A6722"/>
    <w:rsid w:val="005E5E55"/>
    <w:rsid w:val="00616068"/>
    <w:rsid w:val="0063578C"/>
    <w:rsid w:val="00645E20"/>
    <w:rsid w:val="006C04F5"/>
    <w:rsid w:val="006E401C"/>
    <w:rsid w:val="00770DDA"/>
    <w:rsid w:val="0077621B"/>
    <w:rsid w:val="007948ED"/>
    <w:rsid w:val="007963CE"/>
    <w:rsid w:val="007B63D8"/>
    <w:rsid w:val="007C6414"/>
    <w:rsid w:val="007D00B3"/>
    <w:rsid w:val="0082055C"/>
    <w:rsid w:val="008374AC"/>
    <w:rsid w:val="0084436F"/>
    <w:rsid w:val="008645B9"/>
    <w:rsid w:val="00885816"/>
    <w:rsid w:val="00890BCF"/>
    <w:rsid w:val="008916B6"/>
    <w:rsid w:val="008E10EB"/>
    <w:rsid w:val="00913D18"/>
    <w:rsid w:val="00933BD3"/>
    <w:rsid w:val="009521AC"/>
    <w:rsid w:val="009763C8"/>
    <w:rsid w:val="00981789"/>
    <w:rsid w:val="00985C88"/>
    <w:rsid w:val="009944C4"/>
    <w:rsid w:val="009A1610"/>
    <w:rsid w:val="00A018A2"/>
    <w:rsid w:val="00A210B7"/>
    <w:rsid w:val="00A6160B"/>
    <w:rsid w:val="00A72393"/>
    <w:rsid w:val="00A7712B"/>
    <w:rsid w:val="00A8131A"/>
    <w:rsid w:val="00AE5562"/>
    <w:rsid w:val="00AE6667"/>
    <w:rsid w:val="00AF5600"/>
    <w:rsid w:val="00B769EE"/>
    <w:rsid w:val="00B83F5C"/>
    <w:rsid w:val="00BF267C"/>
    <w:rsid w:val="00C57E43"/>
    <w:rsid w:val="00C72B59"/>
    <w:rsid w:val="00C82087"/>
    <w:rsid w:val="00CC3972"/>
    <w:rsid w:val="00CC75DB"/>
    <w:rsid w:val="00D33143"/>
    <w:rsid w:val="00D56207"/>
    <w:rsid w:val="00D676AE"/>
    <w:rsid w:val="00D765AF"/>
    <w:rsid w:val="00D8466F"/>
    <w:rsid w:val="00DD4208"/>
    <w:rsid w:val="00DF2758"/>
    <w:rsid w:val="00E20944"/>
    <w:rsid w:val="00E55E92"/>
    <w:rsid w:val="00E96DA9"/>
    <w:rsid w:val="00EA2B92"/>
    <w:rsid w:val="00F1524D"/>
    <w:rsid w:val="00F24C9B"/>
    <w:rsid w:val="00F2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05CD8"/>
  <w15:chartTrackingRefBased/>
  <w15:docId w15:val="{66DA1850-5CF9-4A3E-847F-C3DA0FEC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3oh-">
    <w:name w:val="_3oh-"/>
    <w:basedOn w:val="DefaultParagraphFont"/>
    <w:rsid w:val="00E96DA9"/>
  </w:style>
  <w:style w:type="character" w:styleId="UnresolvedMention">
    <w:name w:val="Unresolved Mention"/>
    <w:basedOn w:val="DefaultParagraphFont"/>
    <w:uiPriority w:val="99"/>
    <w:semiHidden/>
    <w:unhideWhenUsed/>
    <w:rsid w:val="00933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68E99CA59445699FB30254971EF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A670E-C1F7-496A-8F56-A471A1C52FA6}"/>
      </w:docPartPr>
      <w:docPartBody>
        <w:p w:rsidR="00D2522D" w:rsidRDefault="009B77A8">
          <w:pPr>
            <w:pStyle w:val="2368E99CA59445699FB30254971EF812"/>
          </w:pPr>
          <w:r>
            <w:t>Your Name</w:t>
          </w:r>
        </w:p>
      </w:docPartBody>
    </w:docPart>
    <w:docPart>
      <w:docPartPr>
        <w:name w:val="84249FC68D354B328D43E48E61D92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EE982-F512-4300-A151-E7D8E1CC1FCC}"/>
      </w:docPartPr>
      <w:docPartBody>
        <w:p w:rsidR="00D2522D" w:rsidRDefault="009B77A8">
          <w:pPr>
            <w:pStyle w:val="84249FC68D354B328D43E48E61D92CF3"/>
          </w:pPr>
          <w:r>
            <w:t>Education</w:t>
          </w:r>
        </w:p>
      </w:docPartBody>
    </w:docPart>
    <w:docPart>
      <w:docPartPr>
        <w:name w:val="42CA8C834EC74EF6907DCF435EC5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18EB3-0312-4E5D-9266-17F6C8B2B2E8}"/>
      </w:docPartPr>
      <w:docPartBody>
        <w:p w:rsidR="00D2522D" w:rsidRDefault="009B77A8">
          <w:pPr>
            <w:pStyle w:val="42CA8C834EC74EF6907DCF435EC56B62"/>
          </w:pPr>
          <w:r>
            <w:t>Skills &amp; Abilities</w:t>
          </w:r>
        </w:p>
      </w:docPartBody>
    </w:docPart>
    <w:docPart>
      <w:docPartPr>
        <w:name w:val="207C01B2979440808155B2A4AC65D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058E4-0DFA-4749-8B15-10E9788152C3}"/>
      </w:docPartPr>
      <w:docPartBody>
        <w:p w:rsidR="00D2522D" w:rsidRDefault="009B77A8">
          <w:pPr>
            <w:pStyle w:val="207C01B2979440808155B2A4AC65D892"/>
          </w:pPr>
          <w:r>
            <w:t>Communication</w:t>
          </w:r>
        </w:p>
      </w:docPartBody>
    </w:docPart>
    <w:docPart>
      <w:docPartPr>
        <w:name w:val="BEE281572BF647CCB28F2B36C39FB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312D9-387B-4142-981A-19B9D130BB0F}"/>
      </w:docPartPr>
      <w:docPartBody>
        <w:p w:rsidR="00D2522D" w:rsidRDefault="009B77A8">
          <w:pPr>
            <w:pStyle w:val="BEE281572BF647CCB28F2B36C39FB56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A8"/>
    <w:rsid w:val="001F2993"/>
    <w:rsid w:val="002B7D30"/>
    <w:rsid w:val="002E42FC"/>
    <w:rsid w:val="0040727F"/>
    <w:rsid w:val="00610719"/>
    <w:rsid w:val="00743CA3"/>
    <w:rsid w:val="00756E7F"/>
    <w:rsid w:val="007D5579"/>
    <w:rsid w:val="008001F2"/>
    <w:rsid w:val="0085069D"/>
    <w:rsid w:val="009B77A8"/>
    <w:rsid w:val="00A4763D"/>
    <w:rsid w:val="00AB7910"/>
    <w:rsid w:val="00AD182C"/>
    <w:rsid w:val="00AE3BAB"/>
    <w:rsid w:val="00B7749E"/>
    <w:rsid w:val="00C73A5E"/>
    <w:rsid w:val="00D2522D"/>
    <w:rsid w:val="00D85C36"/>
    <w:rsid w:val="00EB50C0"/>
    <w:rsid w:val="00F87613"/>
    <w:rsid w:val="00FC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68E99CA59445699FB30254971EF812">
    <w:name w:val="2368E99CA59445699FB30254971EF812"/>
  </w:style>
  <w:style w:type="paragraph" w:customStyle="1" w:styleId="84249FC68D354B328D43E48E61D92CF3">
    <w:name w:val="84249FC68D354B328D43E48E61D92CF3"/>
  </w:style>
  <w:style w:type="paragraph" w:customStyle="1" w:styleId="42CA8C834EC74EF6907DCF435EC56B62">
    <w:name w:val="42CA8C834EC74EF6907DCF435EC56B62"/>
  </w:style>
  <w:style w:type="paragraph" w:customStyle="1" w:styleId="207C01B2979440808155B2A4AC65D892">
    <w:name w:val="207C01B2979440808155B2A4AC65D892"/>
  </w:style>
  <w:style w:type="paragraph" w:customStyle="1" w:styleId="BEE281572BF647CCB28F2B36C39FB568">
    <w:name w:val="BEE281572BF647CCB28F2B36C39FB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26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</dc:creator>
  <cp:keywords/>
  <dc:description>Michael Librando</dc:description>
  <cp:lastModifiedBy>Michael Puen</cp:lastModifiedBy>
  <cp:revision>8</cp:revision>
  <dcterms:created xsi:type="dcterms:W3CDTF">2020-04-27T03:37:00Z</dcterms:created>
  <dcterms:modified xsi:type="dcterms:W3CDTF">2020-12-03T13:26:00Z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